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основных сведений"/>
      </w:tblPr>
      <w:tblGrid>
        <w:gridCol w:w="3678"/>
        <w:gridCol w:w="6500"/>
      </w:tblGrid>
      <w:tr w:rsidR="00125AB1" w:rsidRPr="006658C4" w:rsidTr="005B5B96">
        <w:tc>
          <w:tcPr>
            <w:tcW w:w="3678" w:type="dxa"/>
            <w:tcMar>
              <w:top w:w="504" w:type="dxa"/>
              <w:right w:w="720" w:type="dxa"/>
            </w:tcMar>
          </w:tcPr>
          <w:p w:rsidR="00125AB1" w:rsidRPr="00E949DD" w:rsidRDefault="005B5B96" w:rsidP="00E949DD">
            <w:pPr>
              <w:pStyle w:val="a8"/>
            </w:pPr>
            <w:bookmarkStart w:id="0" w:name="_GoBack"/>
            <w:bookmarkEnd w:id="0"/>
            <w:r>
              <w:rPr>
                <w:rFonts w:ascii="Times New Roman" w:hAnsi="Times New Roman"/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2F6544D" wp14:editId="7F0CEBDB">
                      <wp:simplePos x="0" y="0"/>
                      <wp:positionH relativeFrom="column">
                        <wp:posOffset>0</wp:posOffset>
                      </wp:positionH>
                      <wp:positionV relativeFrom="margin">
                        <wp:posOffset>-485775</wp:posOffset>
                      </wp:positionV>
                      <wp:extent cx="6447155" cy="1821180"/>
                      <wp:effectExtent l="0" t="0" r="9525" b="0"/>
                      <wp:wrapNone/>
                      <wp:docPr id="5" name="Группа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47155" cy="1821180"/>
                                <a:chOff x="0" y="0"/>
                                <a:chExt cx="6448425" cy="1820545"/>
                              </a:xfrm>
                            </wpg:grpSpPr>
                            <wps:wsp>
                              <wps:cNvPr id="43" name="Красный прямоугольник"/>
                              <wps:cNvSpPr/>
                              <wps:spPr>
                                <a:xfrm>
                                  <a:off x="1181100" y="428625"/>
                                  <a:ext cx="5267325" cy="10114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Красный круг"/>
                              <wps:cNvSpPr/>
                              <wps:spPr>
                                <a:xfrm>
                                  <a:off x="0" y="0"/>
                                  <a:ext cx="1810402" cy="182054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Белый круг"/>
                              <wps:cNvSpPr/>
                              <wps:spPr>
                                <a:xfrm>
                                  <a:off x="57150" y="47625"/>
                                  <a:ext cx="1704340" cy="17138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17000</wp14:pctHeight>
                      </wp14:sizeRelV>
                    </wp:anchor>
                  </w:drawing>
                </mc:Choice>
                <mc:Fallback>
                  <w:pict>
                    <v:group w14:anchorId="45B86473" id="Группа 5" o:spid="_x0000_s1026" style="position:absolute;margin-left:0;margin-top:-38.25pt;width:507.65pt;height:143.4pt;z-index:-251657216;mso-width-percent:858;mso-height-percent:170;mso-position-vertical-relative:margin;mso-width-percent:858;mso-height-percent:170" coordsize="64484,182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">
                      <v:rect id="Красный прямоугольник" o:spid="_x0000_s1027" style="position:absolute;left:11811;top:4286;width:52673;height:101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Красный круг" o:spid="_x0000_s1028" type="#_x0000_t23" style="position:absolute;width:18104;height:182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ea4e4e [3204]" stroked="f" strokeweight="1pt">
                        <v:stroke joinstyle="miter"/>
                      </v:shape>
                      <v:oval id="Белый круг" o:spid="_x0000_s1029" style="position:absolute;left:571;top:476;width:17043;height:1713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margin"/>
                      <w10:anchorlock/>
                    </v:group>
                  </w:pict>
                </mc:Fallback>
              </mc:AlternateContent>
            </w:r>
            <w:sdt>
              <w:sdtPr>
                <w:alias w:val="Инициалы:"/>
                <w:tag w:val="Инициалы:"/>
                <w:id w:val="477349409"/>
                <w:placeholder>
                  <w:docPart w:val="7E5578A332D0824895F42A2F9C51CFA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EndPr/>
              <w:sdtContent>
                <w:r w:rsidR="00E949DD" w:rsidRPr="00E949DD">
                  <w:t>ВИ</w:t>
                </w:r>
              </w:sdtContent>
            </w:sdt>
          </w:p>
          <w:p w:rsidR="00125AB1" w:rsidRPr="006658C4" w:rsidRDefault="00485215" w:rsidP="00125AB1">
            <w:pPr>
              <w:pStyle w:val="3"/>
            </w:pPr>
            <w:sdt>
              <w:sdtPr>
                <w:alias w:val="Контактные данные:"/>
                <w:tag w:val="Контактные данные:"/>
                <w:id w:val="133533816"/>
                <w:placeholder>
                  <w:docPart w:val="8AA16E485D0A4549BA0F62CCFD8BE2C4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rPr>
                    <w:lang w:bidi="ru-RU"/>
                  </w:rPr>
                  <w:t>Контактные данные</w:t>
                </w:r>
              </w:sdtContent>
            </w:sdt>
          </w:p>
          <w:p w:rsidR="00125AB1" w:rsidRPr="00BF6539" w:rsidRDefault="00485215" w:rsidP="00125AB1">
            <w:sdt>
              <w:sdtPr>
                <w:alias w:val="Введите адрес:"/>
                <w:tag w:val="Введите адрес:"/>
                <w:id w:val="-1581282289"/>
                <w:placeholder>
                  <w:docPart w:val="BA850D490FFFD54F86AA6F4F11234187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BF6539">
                  <w:rPr>
                    <w:lang w:bidi="ru-RU"/>
                  </w:rPr>
                  <w:t>Адрес</w:t>
                </w:r>
              </w:sdtContent>
            </w:sdt>
          </w:p>
          <w:p w:rsidR="00125AB1" w:rsidRPr="00BF6539" w:rsidRDefault="00485215" w:rsidP="00125AB1">
            <w:sdt>
              <w:sdtPr>
                <w:alias w:val="Введите название города, почтовый индекс:"/>
                <w:tag w:val="Введите название города, почтовый индекс:"/>
                <w:id w:val="1911345846"/>
                <w:placeholder>
                  <w:docPart w:val="F595B280C83DEE42BE45E79139B3E891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BF6539">
                  <w:rPr>
                    <w:lang w:bidi="ru-RU"/>
                  </w:rPr>
                  <w:t>Город, индекс</w:t>
                </w:r>
              </w:sdtContent>
            </w:sdt>
          </w:p>
          <w:p w:rsidR="00125AB1" w:rsidRPr="00BF6539" w:rsidRDefault="00485215" w:rsidP="00125AB1">
            <w:sdt>
              <w:sdtPr>
                <w:alias w:val="Электронный адрес:"/>
                <w:tag w:val="Электронный адрес:"/>
                <w:id w:val="-223836813"/>
                <w:placeholder>
                  <w:docPart w:val="F736E35ECB75E54DB7F6D6CA089634ED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BF6539">
                  <w:rPr>
                    <w:lang w:bidi="ru-RU"/>
                  </w:rPr>
                  <w:t>Электронный адрес</w:t>
                </w:r>
              </w:sdtContent>
            </w:sdt>
          </w:p>
          <w:p w:rsidR="00125AB1" w:rsidRPr="006658C4" w:rsidRDefault="00485215" w:rsidP="00125AB1">
            <w:sdt>
              <w:sdtPr>
                <w:alias w:val="Телефон:"/>
                <w:tag w:val="Телефон:"/>
                <w:id w:val="-530416057"/>
                <w:placeholder>
                  <w:docPart w:val="1D5CD9309C7D474EBB4D59DBA6D00484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BF6539">
                  <w:rPr>
                    <w:lang w:bidi="ru-RU"/>
                  </w:rPr>
                  <w:t>Телефон</w:t>
                </w:r>
              </w:sdtContent>
            </w:sdt>
          </w:p>
        </w:tc>
        <w:tc>
          <w:tcPr>
            <w:tcW w:w="6500" w:type="dxa"/>
            <w:tcMar>
              <w:top w:w="504" w:type="dxa"/>
              <w:left w:w="0" w:type="dxa"/>
            </w:tcMar>
          </w:tcPr>
          <w:tbl>
            <w:tblPr>
              <w:tblStyle w:val="a3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Макетная таблица заголовка"/>
            </w:tblPr>
            <w:tblGrid>
              <w:gridCol w:w="6500"/>
            </w:tblGrid>
            <w:tr w:rsidR="00125AB1" w:rsidRPr="006658C4" w:rsidTr="00AF1DF2">
              <w:trPr>
                <w:trHeight w:hRule="exact" w:val="1329"/>
              </w:trPr>
              <w:tc>
                <w:tcPr>
                  <w:tcW w:w="6055" w:type="dxa"/>
                  <w:vAlign w:val="center"/>
                </w:tcPr>
                <w:p w:rsidR="00125AB1" w:rsidRPr="00284544" w:rsidRDefault="00485215" w:rsidP="00E96C92">
                  <w:pPr>
                    <w:pStyle w:val="1"/>
                    <w:outlineLvl w:val="0"/>
                  </w:pPr>
                  <w:sdt>
                    <w:sdtPr>
                      <w:rPr>
                        <w:rFonts w:eastAsia="Times New Roman" w:cs="Times New Roman"/>
                      </w:rPr>
                      <w:alias w:val="Ваше имя:"/>
                      <w:tag w:val="Ваше имя:"/>
                      <w:id w:val="-544600582"/>
                      <w:placeholder>
                        <w:docPart w:val="D1C6861E19C24C449272FF552DF803EF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016DE8">
                        <w:rPr>
                          <w:rFonts w:eastAsia="Times New Roman" w:cs="Times New Roman"/>
                        </w:rPr>
                        <w:t>Владимир Лашин</w:t>
                      </w:r>
                    </w:sdtContent>
                  </w:sdt>
                </w:p>
                <w:p w:rsidR="00125AB1" w:rsidRPr="006658C4" w:rsidRDefault="00485215" w:rsidP="00C56A6F">
                  <w:pPr>
                    <w:pStyle w:val="2"/>
                    <w:outlineLvl w:val="1"/>
                  </w:pPr>
                  <w:sdt>
                    <w:sdtPr>
                      <w:alias w:val="Профессия или сфера деятельности:"/>
                      <w:tag w:val="Профессия или сфера деятельности:"/>
                      <w:id w:val="-596704785"/>
                      <w:placeholder>
                        <w:docPart w:val="E18999A4F726CF44944ED0C02872B1EA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125981">
                        <w:rPr>
                          <w:lang w:bidi="ru-RU"/>
                        </w:rPr>
                        <w:t>Профессия или сфера деятельности</w:t>
                      </w:r>
                    </w:sdtContent>
                  </w:sdt>
                  <w:r w:rsidR="00125981">
                    <w:rPr>
                      <w:lang w:bidi="ru-RU"/>
                    </w:rPr>
                    <w:t xml:space="preserve"> | </w:t>
                  </w:r>
                  <w:sdt>
                    <w:sdtPr>
                      <w:alias w:val="Ссылка для перехода к другим Интернет-ресурсам:"/>
                      <w:tag w:val="Ссылка для перехода к другим Интернет-ресурсам:"/>
                      <w:id w:val="1480037238"/>
                      <w:placeholder>
                        <w:docPart w:val="C736A5D45ECCBF4595E0B563E7174187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BC1777">
                        <w:rPr>
                          <w:lang w:bidi="ru-RU"/>
                        </w:rPr>
                        <w:t>ССЫЛКА НА ДРУГИЕ ИНТЕРНЕТ-РЕСУРСЫ:</w:t>
                      </w:r>
                      <w:r w:rsidR="00125AB1" w:rsidRPr="006658C4">
                        <w:rPr>
                          <w:lang w:bidi="ru-RU"/>
                        </w:rPr>
                        <w:t xml:space="preserve"> Образцы работ/веб-сайт/блог</w:t>
                      </w:r>
                    </w:sdtContent>
                  </w:sdt>
                </w:p>
              </w:tc>
            </w:tr>
          </w:tbl>
          <w:sdt>
            <w:sdtPr>
              <w:alias w:val="Имя получателя:"/>
              <w:tag w:val="Имя получателя:"/>
              <w:id w:val="-1172632310"/>
              <w:placeholder>
                <w:docPart w:val="7FA95D9676854C4AB0C6392E1960CE41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p w:rsidR="00125AB1" w:rsidRPr="00125981" w:rsidRDefault="00E96C92" w:rsidP="00125981">
                <w:pPr>
                  <w:pStyle w:val="3"/>
                </w:pPr>
                <w:r>
                  <w:rPr>
                    <w:lang w:bidi="ru-RU"/>
                  </w:rPr>
                  <w:t>Имя получателя</w:t>
                </w:r>
              </w:p>
            </w:sdtContent>
          </w:sdt>
          <w:p w:rsidR="00125AB1" w:rsidRPr="006658C4" w:rsidRDefault="00485215" w:rsidP="00125AB1">
            <w:pPr>
              <w:pStyle w:val="4"/>
            </w:pPr>
            <w:sdt>
              <w:sdtPr>
                <w:alias w:val="Введите должность:"/>
                <w:tag w:val="Введите должность:"/>
                <w:id w:val="-1716881173"/>
                <w:placeholder>
                  <w:docPart w:val="866839DFC8079D4F9D002B8C69D25901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rPr>
                    <w:lang w:bidi="ru-RU"/>
                  </w:rPr>
                  <w:t>Должность</w:t>
                </w:r>
              </w:sdtContent>
            </w:sdt>
            <w:r w:rsidR="00125AB1" w:rsidRPr="006658C4">
              <w:rPr>
                <w:lang w:bidi="ru-RU"/>
              </w:rPr>
              <w:t xml:space="preserve"> • </w:t>
            </w:r>
            <w:sdt>
              <w:sdtPr>
                <w:alias w:val="Введите название организации:"/>
                <w:tag w:val="Введите название организации:"/>
                <w:id w:val="456994632"/>
                <w:placeholder>
                  <w:docPart w:val="934BEC1CC50FF04CB1D84BAC8F4B257F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rPr>
                    <w:lang w:bidi="ru-RU"/>
                  </w:rPr>
                  <w:t>Организация</w:t>
                </w:r>
              </w:sdtContent>
            </w:sdt>
            <w:r w:rsidR="00125AB1" w:rsidRPr="006658C4">
              <w:rPr>
                <w:lang w:bidi="ru-RU"/>
              </w:rPr>
              <w:t xml:space="preserve"> • </w:t>
            </w:r>
            <w:sdt>
              <w:sdtPr>
                <w:alias w:val="Введите адрес:"/>
                <w:tag w:val="Введите адрес:"/>
                <w:id w:val="457614176"/>
                <w:placeholder>
                  <w:docPart w:val="0F2E1CBB7FB0EA49AF352BBF575F6DEB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rPr>
                    <w:lang w:bidi="ru-RU"/>
                  </w:rPr>
                  <w:t>Адрес</w:t>
                </w:r>
              </w:sdtContent>
            </w:sdt>
            <w:r w:rsidR="00125AB1" w:rsidRPr="006658C4">
              <w:rPr>
                <w:lang w:bidi="ru-RU"/>
              </w:rPr>
              <w:t xml:space="preserve"> • </w:t>
            </w:r>
            <w:sdt>
              <w:sdtPr>
                <w:alias w:val="Введите название города, почтовый индекс:"/>
                <w:tag w:val="Введите название города, почтовый индекс:"/>
                <w:id w:val="-158545089"/>
                <w:placeholder>
                  <w:docPart w:val="CBBA266BD6AF3E49BE2E3D31EC584D21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rPr>
                    <w:lang w:bidi="ru-RU"/>
                  </w:rPr>
                  <w:t>Город, индекс</w:t>
                </w:r>
              </w:sdtContent>
            </w:sdt>
          </w:p>
          <w:p w:rsidR="00125AB1" w:rsidRPr="00BF6539" w:rsidRDefault="00485215" w:rsidP="00125AB1">
            <w:pPr>
              <w:pStyle w:val="af1"/>
            </w:pPr>
            <w:sdt>
              <w:sdtPr>
                <w:alias w:val="Дата:"/>
                <w:tag w:val="Дата:"/>
                <w:id w:val="-1595627311"/>
                <w:placeholder>
                  <w:docPart w:val="6B2383B0E3C506408F3C4E31AE680140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BF6539">
                  <w:rPr>
                    <w:lang w:bidi="ru-RU"/>
                  </w:rPr>
                  <w:t>Дата</w:t>
                </w:r>
              </w:sdtContent>
            </w:sdt>
          </w:p>
          <w:p w:rsidR="00125AB1" w:rsidRPr="00BF6539" w:rsidRDefault="00125AB1" w:rsidP="00125AB1">
            <w:pPr>
              <w:pStyle w:val="ab"/>
            </w:pPr>
            <w:r w:rsidRPr="00BF6539">
              <w:rPr>
                <w:lang w:bidi="ru-RU"/>
              </w:rPr>
              <w:t xml:space="preserve">Здравствуйте, </w:t>
            </w:r>
            <w:sdt>
              <w:sdtPr>
                <w:alias w:val="Имя получателя:"/>
                <w:tag w:val="Имя получателя:"/>
                <w:id w:val="-1139955490"/>
                <w:placeholder>
                  <w:docPart w:val="D1ABC34EDE2450418F3DCE95652D2E07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 w:multiLine="1"/>
              </w:sdtPr>
              <w:sdtEndPr/>
              <w:sdtContent>
                <w:r w:rsidRPr="00BF6539">
                  <w:rPr>
                    <w:lang w:bidi="ru-RU"/>
                  </w:rPr>
                  <w:t>имя получателя</w:t>
                </w:r>
              </w:sdtContent>
            </w:sdt>
            <w:r w:rsidRPr="00BF6539">
              <w:rPr>
                <w:lang w:bidi="ru-RU"/>
              </w:rPr>
              <w:t>!</w:t>
            </w:r>
          </w:p>
          <w:sdt>
            <w:sdtPr>
              <w:alias w:val="Текст сообщения:"/>
              <w:tag w:val="Текст сообщения:"/>
              <w:id w:val="-1189447030"/>
              <w:placeholder>
                <w:docPart w:val="0D4461EB48DDAE47B5BDBF183EAF7A48"/>
              </w:placeholder>
              <w:temporary/>
              <w:showingPlcHdr/>
              <w15:appearance w15:val="hidden"/>
            </w:sdtPr>
            <w:sdtEndPr/>
            <w:sdtContent>
              <w:p w:rsidR="00125AB1" w:rsidRPr="00BF6539" w:rsidRDefault="00125AB1" w:rsidP="00125AB1">
                <w:r w:rsidRPr="00BF6539">
                  <w:rPr>
                    <w:lang w:bidi="ru-RU"/>
                  </w:rPr>
                  <w:t>Чтобы ввести информацию, щелкните замещающий текст и начинайте писать.</w:t>
                </w:r>
              </w:p>
              <w:p w:rsidR="00125AB1" w:rsidRPr="00BF6539" w:rsidRDefault="00125AB1" w:rsidP="00125AB1">
                <w:r w:rsidRPr="00BF6539">
                  <w:rPr>
                    <w:lang w:bidi="ru-RU"/>
                  </w:rPr>
                  <w:t>В сопроводительном письме расскажите, как Ваши способности или опыт работы помогут будущему работодателю решить проблему или улучшить результаты. Например, говоря, что Вы хорошо сотрудничаете с другими, расскажите, как Вы применяли навыки сотрудничества во время стажировки, и поясните, как это умение может пригодиться работодателю.</w:t>
                </w:r>
              </w:p>
              <w:p w:rsidR="00125AB1" w:rsidRPr="006658C4" w:rsidRDefault="00125AB1" w:rsidP="00125AB1">
                <w:r w:rsidRPr="00BF6539">
                  <w:rPr>
                    <w:lang w:bidi="ru-RU"/>
                  </w:rPr>
                  <w:t>Главное здесь — Ваша индивидуальность. Напишите такое сопроводительное письмо, которое правдиво отразит Вашу личность и покажет, что именно Вы можете дать компании.</w:t>
                </w:r>
              </w:p>
            </w:sdtContent>
          </w:sdt>
          <w:p w:rsidR="00125AB1" w:rsidRPr="00BF6539" w:rsidRDefault="00485215" w:rsidP="00125AB1">
            <w:pPr>
              <w:pStyle w:val="ad"/>
            </w:pPr>
            <w:sdt>
              <w:sdtPr>
                <w:alias w:val="С уважением:"/>
                <w:tag w:val="С уважением:"/>
                <w:id w:val="1448966695"/>
                <w:placeholder>
                  <w:docPart w:val="8D02207723BF1747B103F8CCEF729983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BF6539">
                  <w:rPr>
                    <w:lang w:bidi="ru-RU"/>
                  </w:rPr>
                  <w:t>С уважением</w:t>
                </w:r>
              </w:sdtContent>
            </w:sdt>
            <w:r w:rsidR="00125AB1" w:rsidRPr="00BF6539">
              <w:rPr>
                <w:lang w:bidi="ru-RU"/>
              </w:rPr>
              <w:t>,</w:t>
            </w:r>
          </w:p>
          <w:sdt>
            <w:sdtPr>
              <w:rPr>
                <w:rFonts w:eastAsia="Times New Roman" w:cs="Times New Roman"/>
              </w:rPr>
              <w:alias w:val="Ваше имя:"/>
              <w:tag w:val="Ваше имя:"/>
              <w:id w:val="1329326648"/>
              <w:placeholder>
                <w:docPart w:val="FB4FF38FC941A74DB0D8233A9839EFD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4D7F4E" w:rsidRPr="004D7F4E" w:rsidRDefault="00016DE8" w:rsidP="004D7F4E">
                <w:pPr>
                  <w:pStyle w:val="ae"/>
                </w:pPr>
                <w:r>
                  <w:rPr>
                    <w:rFonts w:eastAsia="Times New Roman" w:cs="Times New Roman"/>
                  </w:rPr>
                  <w:t>Владимир Лашин</w:t>
                </w:r>
              </w:p>
            </w:sdtContent>
          </w:sdt>
        </w:tc>
      </w:tr>
    </w:tbl>
    <w:p w:rsidR="00BC1777" w:rsidRDefault="00BC1777" w:rsidP="00E949DD">
      <w:pPr>
        <w:tabs>
          <w:tab w:val="left" w:pos="2580"/>
        </w:tabs>
        <w:rPr>
          <w:rFonts w:ascii="Times New Roman" w:hAnsi="Times New Roman"/>
        </w:rPr>
      </w:pPr>
    </w:p>
    <w:sectPr w:rsidR="00BC1777" w:rsidSect="009823DC">
      <w:headerReference w:type="default" r:id="rId7"/>
      <w:footerReference w:type="default" r:id="rId8"/>
      <w:footerReference w:type="first" r:id="rId9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5215" w:rsidRDefault="00485215" w:rsidP="00713050">
      <w:pPr>
        <w:spacing w:line="240" w:lineRule="auto"/>
      </w:pPr>
      <w:r>
        <w:separator/>
      </w:r>
    </w:p>
  </w:endnote>
  <w:endnote w:type="continuationSeparator" w:id="0">
    <w:p w:rsidR="00485215" w:rsidRDefault="00485215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Макетная таблица нижнего колонтитула"/>
    </w:tblPr>
    <w:tblGrid>
      <w:gridCol w:w="2545"/>
      <w:gridCol w:w="2545"/>
      <w:gridCol w:w="2544"/>
      <w:gridCol w:w="2544"/>
    </w:tblGrid>
    <w:tr w:rsidR="00C2098A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a9"/>
          </w:pPr>
          <w:r w:rsidRPr="00CA3DF1"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65385CDE" wp14:editId="3E4F96B4">
                    <wp:extent cx="329184" cy="329184"/>
                    <wp:effectExtent l="0" t="0" r="0" b="0"/>
                    <wp:docPr id="16" name="Группа 102" descr="Значок электронной почты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Овал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Группа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Полилиния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Равнобедренный треугольник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Равнобедренный треугольник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Равнобедренный треугольник 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3B4FA05" id="Группа 102" o:spid="_x0000_s1026" alt="Значок электронной почты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">
                    <o:lock v:ext="edit" aspectratio="t"/>
                    <v:oval id="Овал 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Группа 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Полилиния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Равнобедренный треугольник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Равнобедренный треугольник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Равнобедренный треугольник 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a9"/>
          </w:pPr>
          <w:r w:rsidRPr="00C2098A"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0E553A01" wp14:editId="769EFE32">
                    <wp:extent cx="329184" cy="329184"/>
                    <wp:effectExtent l="0" t="0" r="13970" b="13970"/>
                    <wp:docPr id="8" name="Группа 4" descr="Значок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Кружок вокруг символа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Символ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668AB67" id="Группа 4" o:spid="_x0000_s1026" alt="Значок Twitter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">
                    <o:lock v:ext="edit" aspectratio="t"/>
                    <v:shape id="Кружок вокруг символа Twitter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Символ Twitter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a9"/>
          </w:pPr>
          <w:r w:rsidRPr="00C2098A"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4C8AA918" wp14:editId="7E85CAF7">
                    <wp:extent cx="329184" cy="329184"/>
                    <wp:effectExtent l="0" t="0" r="13970" b="13970"/>
                    <wp:docPr id="9" name="Группа 10" descr="Значок телефона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Кружок вокруг символа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Символ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C4E9213" id="Группа 10" o:spid="_x0000_s1026" alt="Значок телефона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">
                    <o:lock v:ext="edit" aspectratio="t"/>
                    <v:shape id="Кружок вокруг символа телефона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Символ телефона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a9"/>
          </w:pPr>
          <w:r w:rsidRPr="00C2098A"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6DC87058" wp14:editId="3D8AE1AC">
                    <wp:extent cx="329184" cy="329184"/>
                    <wp:effectExtent l="0" t="0" r="13970" b="13970"/>
                    <wp:docPr id="12" name="Группа 16" descr="Значок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Кружок вокруг символа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Символ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55A6898" id="Группа 16" o:spid="_x0000_s1026" alt="Значок LinkedI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">
                    <o:lock v:ext="edit" aspectratio="t"/>
                    <v:shape id="Кружок вокруг символа LinkedIn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Символ LinkedIn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Электронный адрес:"/>
            <w:tag w:val="Электронный адрес:"/>
            <w:id w:val="461157651"/>
            <w:placeholder>
              <w:docPart w:val="8AA16E485D0A4549BA0F62CCFD8BE2C4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811117" w:rsidP="00811117">
              <w:pPr>
                <w:pStyle w:val="a9"/>
              </w:pPr>
              <w:r>
                <w:rPr>
                  <w:lang w:bidi="ru-RU"/>
                </w:rPr>
                <w:t>Электронный адрес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Имя пользователя Twitter:"/>
            <w:tag w:val="Имя пользователя Twitter:"/>
            <w:id w:val="-219741704"/>
            <w:placeholder>
              <w:docPart w:val="F595B280C83DEE42BE45E79139B3E891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a9"/>
              </w:pPr>
              <w:r>
                <w:rPr>
                  <w:lang w:bidi="ru-RU"/>
                </w:rPr>
                <w:t>Имя пользователя 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Телефон:"/>
            <w:tag w:val="Телефон:"/>
            <w:id w:val="-381786245"/>
            <w:placeholder>
              <w:docPart w:val="1D5CD9309C7D474EBB4D59DBA6D00484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a9"/>
              </w:pPr>
              <w:r>
                <w:rPr>
                  <w:lang w:bidi="ru-RU"/>
                </w:rPr>
                <w:t>Телефон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URL-адрес LinkedIn:"/>
            <w:tag w:val="URL-адрес LinkedIn:"/>
            <w:id w:val="2033605669"/>
            <w:placeholder>
              <w:docPart w:val="E18999A4F726CF44944ED0C02872B1EA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a9"/>
              </w:pPr>
              <w:r>
                <w:rPr>
                  <w:lang w:bidi="ru-RU"/>
                </w:rPr>
                <w:t>URL-адрес LinkedIn</w:t>
              </w:r>
            </w:p>
          </w:sdtContent>
        </w:sdt>
      </w:tc>
    </w:tr>
  </w:tbl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a9"/>
          <w:rPr>
            <w:noProof/>
          </w:rPr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5553E2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Макетная таблица нижнего колонтитула"/>
    </w:tblPr>
    <w:tblGrid>
      <w:gridCol w:w="2545"/>
      <w:gridCol w:w="2545"/>
      <w:gridCol w:w="2544"/>
      <w:gridCol w:w="2544"/>
    </w:tblGrid>
    <w:tr w:rsidR="00217980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a9"/>
          </w:pPr>
          <w:r w:rsidRPr="00CA3DF1"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329184" cy="329184"/>
                    <wp:effectExtent l="0" t="0" r="0" b="0"/>
                    <wp:docPr id="27" name="Группа 102" descr="Значок электронной почты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Овал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Группа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Полилиния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Равнобедренный треугольник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Равнобедренный треугольник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Равнобедренный треугольник 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C6EA7BC" id="Группа 102" o:spid="_x0000_s1026" alt="Значок электронной почты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">
                    <o:lock v:ext="edit" aspectratio="t"/>
                    <v:oval id="Овал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Группа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Полилиния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Равнобедренный треугольник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Равнобедренный треугольник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Равнобедренный треугольник 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a9"/>
          </w:pPr>
          <w:r w:rsidRPr="00C2098A"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629F3BBC" wp14:editId="11C37B22">
                    <wp:extent cx="329184" cy="329184"/>
                    <wp:effectExtent l="0" t="0" r="13970" b="13970"/>
                    <wp:docPr id="34" name="Группа 4" descr="Значок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Кружок вокруг символа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Символ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21E39A0" id="Группа 4" o:spid="_x0000_s1026" alt="Значок Twitter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">
                    <o:lock v:ext="edit" aspectratio="t"/>
                    <v:shape id="Кружок вокруг символа Twitter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Символ Twitter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a9"/>
          </w:pPr>
          <w:r w:rsidRPr="00C2098A"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1357870B" wp14:editId="1FE4739C">
                    <wp:extent cx="329184" cy="329184"/>
                    <wp:effectExtent l="0" t="0" r="13970" b="13970"/>
                    <wp:docPr id="37" name="Группа 10" descr="Значок телефона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Кружок вокруг символа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Символ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483C45F" id="Группа 10" o:spid="_x0000_s1026" alt="Значок телефона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">
                    <o:lock v:ext="edit" aspectratio="t"/>
                    <v:shape id="Кружок вокруг символа телефона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Символ телефона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a9"/>
          </w:pPr>
          <w:r w:rsidRPr="00C2098A"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1A33ED82" wp14:editId="552B52CA">
                    <wp:extent cx="329184" cy="329184"/>
                    <wp:effectExtent l="0" t="0" r="13970" b="13970"/>
                    <wp:docPr id="40" name="Группа 16" descr="Значок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Кружок вокруг символа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Символ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2728B04" id="Группа 16" o:spid="_x0000_s1026" alt="Значок LinkedI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A8hfYl8BEAABBkAAAOAAAAAAAAAAAAAAAAAC4CAABkcnMvZTJvRG9jLnhtbFBL&#13;&#10;AQItABQABgAIAAAAIQDbJ8Nc3AAAAAgBAAAPAAAAAAAAAAAAAAAAAEoUAABkcnMvZG93bnJldi54&#13;&#10;bWxQSwUGAAAAAAQABADzAAAAUxUAAAAA&#13;&#10;">
                    <o:lock v:ext="edit" aspectratio="t"/>
                    <v:shape id="Кружок вокруг символа LinkedIn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Символ LinkedIn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b/>
            </w:rPr>
            <w:alias w:val="Электронный адрес:"/>
            <w:tag w:val="Электронный адрес:"/>
            <w:id w:val="-169409537"/>
            <w:placeholder>
              <w:docPart w:val="7E5578A332D0824895F42A2F9C51CFA6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811117" w:rsidRPr="001B7D58" w:rsidRDefault="00811117" w:rsidP="00811117">
              <w:pPr>
                <w:pStyle w:val="a9"/>
                <w:rPr>
                  <w:b/>
                </w:rPr>
              </w:pPr>
              <w:r w:rsidRPr="001B7D58">
                <w:rPr>
                  <w:b/>
                  <w:lang w:bidi="ru-RU"/>
                </w:rPr>
                <w:t>Электронный адрес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b/>
            </w:rPr>
            <w:alias w:val="Имя пользователя Twitter:"/>
            <w:tag w:val="Имя пользователя Twitter:"/>
            <w:id w:val="292649443"/>
            <w:placeholder>
              <w:docPart w:val="BA850D490FFFD54F86AA6F4F11234187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1B7D58" w:rsidRDefault="00811117" w:rsidP="00217980">
              <w:pPr>
                <w:pStyle w:val="a9"/>
                <w:rPr>
                  <w:b/>
                </w:rPr>
              </w:pPr>
              <w:r w:rsidRPr="001B7D58">
                <w:rPr>
                  <w:b/>
                  <w:lang w:bidi="ru-RU"/>
                </w:rPr>
                <w:t>Имя пользователя 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b/>
            </w:rPr>
            <w:alias w:val="Телефон:"/>
            <w:tag w:val="Телефон:"/>
            <w:id w:val="-1949610183"/>
            <w:placeholder>
              <w:docPart w:val="F736E35ECB75E54DB7F6D6CA089634ED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1B7D58" w:rsidRDefault="00811117" w:rsidP="00217980">
              <w:pPr>
                <w:pStyle w:val="a9"/>
                <w:rPr>
                  <w:b/>
                </w:rPr>
              </w:pPr>
              <w:r w:rsidRPr="001B7D58">
                <w:rPr>
                  <w:b/>
                  <w:lang w:bidi="ru-RU"/>
                </w:rPr>
                <w:t>Телефон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b/>
            </w:rPr>
            <w:alias w:val="URL-адрес LinkedIn:"/>
            <w:tag w:val="URL-адрес LinkedIn:"/>
            <w:id w:val="1675682847"/>
            <w:placeholder>
              <w:docPart w:val="D1C6861E19C24C449272FF552DF803EF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1B7D58" w:rsidRDefault="00811117" w:rsidP="00217980">
              <w:pPr>
                <w:pStyle w:val="a9"/>
                <w:rPr>
                  <w:b/>
                </w:rPr>
              </w:pPr>
              <w:r w:rsidRPr="001B7D58">
                <w:rPr>
                  <w:b/>
                  <w:lang w:bidi="ru-RU"/>
                </w:rPr>
                <w:t>URL-адрес LinkedIn</w:t>
              </w:r>
            </w:p>
          </w:sdtContent>
        </w:sdt>
      </w:tc>
    </w:tr>
  </w:tbl>
  <w:p w:rsidR="00217980" w:rsidRDefault="0021798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5215" w:rsidRDefault="00485215" w:rsidP="00713050">
      <w:pPr>
        <w:spacing w:line="240" w:lineRule="auto"/>
      </w:pPr>
      <w:r>
        <w:separator/>
      </w:r>
    </w:p>
  </w:footnote>
  <w:footnote w:type="continuationSeparator" w:id="0">
    <w:p w:rsidR="00485215" w:rsidRDefault="00485215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14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Макетная таблица верхнего колонтитула страницы продолжения"/>
    </w:tblPr>
    <w:tblGrid>
      <w:gridCol w:w="3688"/>
      <w:gridCol w:w="6518"/>
    </w:tblGrid>
    <w:tr w:rsidR="00125981" w:rsidRPr="00F207C0" w:rsidTr="00431FCA">
      <w:trPr>
        <w:trHeight w:hRule="exact" w:val="4339"/>
      </w:trPr>
      <w:tc>
        <w:tcPr>
          <w:tcW w:w="3688" w:type="dxa"/>
          <w:tcMar>
            <w:top w:w="792" w:type="dxa"/>
            <w:right w:w="720" w:type="dxa"/>
          </w:tcMar>
        </w:tcPr>
        <w:p w:rsidR="00125981" w:rsidRPr="00E949DD" w:rsidRDefault="00125981" w:rsidP="00E949DD">
          <w:pPr>
            <w:pStyle w:val="a8"/>
          </w:pPr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53FE47D7" wp14:editId="5D16EF9A">
                    <wp:simplePos x="0" y="0"/>
                    <wp:positionH relativeFrom="column">
                      <wp:align>left</wp:align>
                    </wp:positionH>
                    <wp:positionV relativeFrom="page">
                      <wp:posOffset>-504190</wp:posOffset>
                    </wp:positionV>
                    <wp:extent cx="6496050" cy="1818000"/>
                    <wp:effectExtent l="0" t="0" r="9525" b="0"/>
                    <wp:wrapNone/>
                    <wp:docPr id="3" name="Группа 3" descr="Рисунок верхнего колонтитула страницы продолжения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496050" cy="1818000"/>
                              <a:chOff x="0" y="-1"/>
                              <a:chExt cx="6665595" cy="1866445"/>
                            </a:xfrm>
                          </wpg:grpSpPr>
                          <wps:wsp>
                            <wps:cNvPr id="53" name="Красный прямоугольник"/>
                            <wps:cNvSpPr/>
                            <wps:spPr>
                              <a:xfrm>
                                <a:off x="1133475" y="419100"/>
                                <a:ext cx="5532120" cy="107330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Белый круг"/>
                            <wps:cNvSpPr/>
                            <wps:spPr>
                              <a:xfrm>
                                <a:off x="57149" y="57149"/>
                                <a:ext cx="1750937" cy="175187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Красный круг"/>
                            <wps:cNvSpPr/>
                            <wps:spPr>
                              <a:xfrm>
                                <a:off x="0" y="-1"/>
                                <a:ext cx="1865449" cy="186644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9CAE194" id="Группа 3" o:spid="_x0000_s1026" alt="Рисунок верхнего колонтитула страницы продолжения" style="position:absolute;margin-left:0;margin-top:-39.7pt;width:511.5pt;height:143.15pt;z-index:-251657216;mso-width-percent:858;mso-position-horizontal:left;mso-position-vertical-relative:page;mso-width-percent:858" coordorigin="" coordsize="66655,186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">
                    <v:rect id="Красный прямоугольник" o:spid="_x0000_s1027" style="position:absolute;left:11334;top:4191;width:55321;height:107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ea4e4e [3204]" stroked="f" strokeweight="1pt"/>
                    <v:oval id="Белый круг" o:spid="_x0000_s1028" style="position:absolute;left:571;top:571;width:17509;height:175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Красный круг" o:spid="_x0000_s1029" type="#_x0000_t23" style="position:absolute;width:18654;height:186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Инициалы:"/>
              <w:tag w:val="Инициалы:"/>
              <w:id w:val="-1377151351"/>
              <w:placeholder/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E949DD" w:rsidRPr="00E949DD">
                <w:t>ВИ</w:t>
              </w:r>
            </w:sdtContent>
          </w:sdt>
        </w:p>
      </w:tc>
      <w:tc>
        <w:tcPr>
          <w:tcW w:w="6518" w:type="dxa"/>
          <w:tcMar>
            <w:top w:w="792" w:type="dxa"/>
            <w:left w:w="0" w:type="dxa"/>
          </w:tcMar>
        </w:tcPr>
        <w:tbl>
          <w:tblPr>
            <w:tblStyle w:val="a3"/>
            <w:tblW w:w="6519" w:type="dxa"/>
            <w:tblInd w:w="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Макетная таблица заголовка"/>
          </w:tblPr>
          <w:tblGrid>
            <w:gridCol w:w="6519"/>
          </w:tblGrid>
          <w:tr w:rsidR="00125981" w:rsidTr="00E949DD">
            <w:trPr>
              <w:trHeight w:hRule="exact" w:val="1151"/>
            </w:trPr>
            <w:tc>
              <w:tcPr>
                <w:tcW w:w="6519" w:type="dxa"/>
                <w:vAlign w:val="center"/>
              </w:tcPr>
              <w:p w:rsidR="00125981" w:rsidRPr="009B3C40" w:rsidRDefault="00485215" w:rsidP="00125981">
                <w:pPr>
                  <w:pStyle w:val="1"/>
                  <w:outlineLvl w:val="0"/>
                </w:pPr>
                <w:sdt>
                  <w:sdtPr>
                    <w:alias w:val="Ваше имя:"/>
                    <w:tag w:val="Ваше имя:"/>
                    <w:id w:val="-1167866379"/>
                    <w:placeholder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016DE8">
                      <w:t>Владимир Лашин</w:t>
                    </w:r>
                  </w:sdtContent>
                </w:sdt>
              </w:p>
              <w:p w:rsidR="00125981" w:rsidRDefault="00485215" w:rsidP="00125981">
                <w:pPr>
                  <w:pStyle w:val="2"/>
                  <w:outlineLvl w:val="1"/>
                </w:pPr>
                <w:sdt>
                  <w:sdtPr>
                    <w:alias w:val="Профессия или сфера деятельности:"/>
                    <w:tag w:val="Профессия или сфера деятельности:"/>
                    <w:id w:val="1972160614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25981">
                      <w:rPr>
                        <w:lang w:bidi="ru-RU"/>
                      </w:rPr>
                      <w:t>Профессия или сфера деятельности</w:t>
                    </w:r>
                  </w:sdtContent>
                </w:sdt>
                <w:r w:rsidR="00125981">
                  <w:rPr>
                    <w:lang w:bidi="ru-RU"/>
                  </w:rPr>
                  <w:t xml:space="preserve"> | </w:t>
                </w:r>
                <w:sdt>
                  <w:sdtPr>
                    <w:alias w:val="Ссылка для перехода к другим Интернет-ресурсам:"/>
                    <w:tag w:val="Ссылка для перехода к другим Интернет-ресурсам:"/>
                    <w:id w:val="-1229059816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BC1777">
                      <w:rPr>
                        <w:lang w:bidi="ru-RU"/>
                      </w:rPr>
                      <w:t>ССЫЛКА НА ДРУГИЕ ИНТЕРНЕТ-РЕСУРСЫ:</w:t>
                    </w:r>
                    <w:r w:rsidR="00125981" w:rsidRPr="009B3C40">
                      <w:rPr>
                        <w:lang w:bidi="ru-RU"/>
                      </w:rPr>
                      <w:t xml:space="preserve"> Образцы работ/веб-сайт/блог</w:t>
                    </w:r>
                  </w:sdtContent>
                </w:sdt>
              </w:p>
            </w:tc>
          </w:tr>
        </w:tbl>
        <w:p w:rsidR="00125981" w:rsidRPr="00F207C0" w:rsidRDefault="00125981" w:rsidP="00125981"/>
      </w:tc>
    </w:tr>
  </w:tbl>
  <w:p w:rsidR="00217980" w:rsidRDefault="00217980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E8"/>
    <w:rsid w:val="00003279"/>
    <w:rsid w:val="00016DE8"/>
    <w:rsid w:val="00022E2F"/>
    <w:rsid w:val="000353A6"/>
    <w:rsid w:val="000B0C2C"/>
    <w:rsid w:val="0011675E"/>
    <w:rsid w:val="00125981"/>
    <w:rsid w:val="00125AB1"/>
    <w:rsid w:val="00151C62"/>
    <w:rsid w:val="00184BAC"/>
    <w:rsid w:val="001B403A"/>
    <w:rsid w:val="001B7D58"/>
    <w:rsid w:val="00217980"/>
    <w:rsid w:val="00236E19"/>
    <w:rsid w:val="00247A2D"/>
    <w:rsid w:val="00271662"/>
    <w:rsid w:val="0027404F"/>
    <w:rsid w:val="00284544"/>
    <w:rsid w:val="00287B61"/>
    <w:rsid w:val="00293B83"/>
    <w:rsid w:val="002971F2"/>
    <w:rsid w:val="002B091C"/>
    <w:rsid w:val="002B6072"/>
    <w:rsid w:val="002C2CDD"/>
    <w:rsid w:val="002D0A97"/>
    <w:rsid w:val="002D45C6"/>
    <w:rsid w:val="00313E86"/>
    <w:rsid w:val="00364079"/>
    <w:rsid w:val="00375460"/>
    <w:rsid w:val="00387089"/>
    <w:rsid w:val="00394D26"/>
    <w:rsid w:val="004077FB"/>
    <w:rsid w:val="00424DD9"/>
    <w:rsid w:val="00431FCA"/>
    <w:rsid w:val="00443F85"/>
    <w:rsid w:val="004717C5"/>
    <w:rsid w:val="00485215"/>
    <w:rsid w:val="004C2FB5"/>
    <w:rsid w:val="004D7F4E"/>
    <w:rsid w:val="005367A6"/>
    <w:rsid w:val="00543DB7"/>
    <w:rsid w:val="005553E2"/>
    <w:rsid w:val="005A530F"/>
    <w:rsid w:val="005B5B96"/>
    <w:rsid w:val="00641630"/>
    <w:rsid w:val="006658C4"/>
    <w:rsid w:val="00684488"/>
    <w:rsid w:val="006A3CE7"/>
    <w:rsid w:val="006C4C50"/>
    <w:rsid w:val="006C50F5"/>
    <w:rsid w:val="006E1DC7"/>
    <w:rsid w:val="006F7C12"/>
    <w:rsid w:val="00713050"/>
    <w:rsid w:val="0074665A"/>
    <w:rsid w:val="00746F7F"/>
    <w:rsid w:val="007623E5"/>
    <w:rsid w:val="007C16C5"/>
    <w:rsid w:val="007C7C1A"/>
    <w:rsid w:val="00811117"/>
    <w:rsid w:val="00864D4A"/>
    <w:rsid w:val="008A1907"/>
    <w:rsid w:val="008C44E9"/>
    <w:rsid w:val="00955FBA"/>
    <w:rsid w:val="009823DC"/>
    <w:rsid w:val="009D6855"/>
    <w:rsid w:val="009F75B3"/>
    <w:rsid w:val="00A42540"/>
    <w:rsid w:val="00AD22CE"/>
    <w:rsid w:val="00AF1DF2"/>
    <w:rsid w:val="00B50D86"/>
    <w:rsid w:val="00B56E1F"/>
    <w:rsid w:val="00B60A88"/>
    <w:rsid w:val="00B66BFE"/>
    <w:rsid w:val="00BC1777"/>
    <w:rsid w:val="00BF6539"/>
    <w:rsid w:val="00C05502"/>
    <w:rsid w:val="00C2098A"/>
    <w:rsid w:val="00C21B70"/>
    <w:rsid w:val="00C316A5"/>
    <w:rsid w:val="00C57D37"/>
    <w:rsid w:val="00C77320"/>
    <w:rsid w:val="00C7741E"/>
    <w:rsid w:val="00C83F1A"/>
    <w:rsid w:val="00CA3DF1"/>
    <w:rsid w:val="00CA4581"/>
    <w:rsid w:val="00CE18D5"/>
    <w:rsid w:val="00D87154"/>
    <w:rsid w:val="00DD3C74"/>
    <w:rsid w:val="00E22E87"/>
    <w:rsid w:val="00E62FF3"/>
    <w:rsid w:val="00E949DD"/>
    <w:rsid w:val="00E96C92"/>
    <w:rsid w:val="00F01DF6"/>
    <w:rsid w:val="00F207C0"/>
    <w:rsid w:val="00F20AE5"/>
    <w:rsid w:val="00F30A68"/>
    <w:rsid w:val="00F328B4"/>
    <w:rsid w:val="00F562EA"/>
    <w:rsid w:val="00F645C7"/>
    <w:rsid w:val="00F7707C"/>
    <w:rsid w:val="00F87ECA"/>
    <w:rsid w:val="00F9000F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4C7D4B6-ADBE-C543-B1E3-47EA88D43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65A"/>
    <w:rPr>
      <w:rFonts w:ascii="Cambria" w:hAnsi="Cambria"/>
    </w:rPr>
  </w:style>
  <w:style w:type="paragraph" w:styleId="1">
    <w:name w:val="heading 1"/>
    <w:basedOn w:val="a"/>
    <w:link w:val="10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2">
    <w:name w:val="heading 2"/>
    <w:basedOn w:val="a"/>
    <w:link w:val="20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3">
    <w:name w:val="heading 3"/>
    <w:basedOn w:val="a"/>
    <w:link w:val="30"/>
    <w:uiPriority w:val="9"/>
    <w:unhideWhenUsed/>
    <w:qFormat/>
    <w:rsid w:val="00AF1DF2"/>
    <w:pPr>
      <w:keepNext/>
      <w:keepLines/>
      <w:pBdr>
        <w:bottom w:val="single" w:sz="48" w:space="1" w:color="EA4E4E" w:themeColor="accent1"/>
      </w:pBdr>
      <w:spacing w:before="96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4">
    <w:name w:val="heading 4"/>
    <w:basedOn w:val="a"/>
    <w:link w:val="40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653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AF1DF2"/>
    <w:rPr>
      <w:rFonts w:asciiTheme="majorHAnsi" w:eastAsiaTheme="majorEastAsia" w:hAnsiTheme="majorHAnsi" w:cstheme="majorBidi"/>
      <w:caps/>
      <w:sz w:val="32"/>
      <w:szCs w:val="24"/>
    </w:rPr>
  </w:style>
  <w:style w:type="table" w:styleId="a3">
    <w:name w:val="Table Grid"/>
    <w:basedOn w:val="a1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98"/>
    <w:qFormat/>
    <w:rsid w:val="00BF6539"/>
    <w:pPr>
      <w:spacing w:line="240" w:lineRule="auto"/>
    </w:pPr>
    <w:rPr>
      <w:rFonts w:ascii="Cambria" w:hAnsi="Cambria"/>
    </w:rPr>
  </w:style>
  <w:style w:type="character" w:customStyle="1" w:styleId="10">
    <w:name w:val="Заголовок 1 Знак"/>
    <w:basedOn w:val="a0"/>
    <w:link w:val="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a5">
    <w:name w:val="Placeholder Text"/>
    <w:basedOn w:val="a0"/>
    <w:uiPriority w:val="99"/>
    <w:semiHidden/>
    <w:rsid w:val="00CE18D5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F6539"/>
    <w:pPr>
      <w:spacing w:line="240" w:lineRule="auto"/>
    </w:pPr>
  </w:style>
  <w:style w:type="paragraph" w:customStyle="1" w:styleId="a8">
    <w:name w:val="Инициалы"/>
    <w:basedOn w:val="a"/>
    <w:next w:val="3"/>
    <w:uiPriority w:val="1"/>
    <w:qFormat/>
    <w:rsid w:val="00C57D37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a7">
    <w:name w:val="Верхний колонтитул Знак"/>
    <w:basedOn w:val="a0"/>
    <w:link w:val="a6"/>
    <w:uiPriority w:val="99"/>
    <w:rsid w:val="00BF6539"/>
    <w:rPr>
      <w:rFonts w:ascii="Cambria" w:hAnsi="Cambria"/>
    </w:rPr>
  </w:style>
  <w:style w:type="paragraph" w:styleId="a9">
    <w:name w:val="footer"/>
    <w:basedOn w:val="a"/>
    <w:link w:val="aa"/>
    <w:uiPriority w:val="99"/>
    <w:unhideWhenUsed/>
    <w:rsid w:val="00BF6539"/>
    <w:pPr>
      <w:spacing w:line="240" w:lineRule="auto"/>
      <w:jc w:val="center"/>
    </w:pPr>
    <w:rPr>
      <w:caps/>
    </w:rPr>
  </w:style>
  <w:style w:type="character" w:customStyle="1" w:styleId="aa">
    <w:name w:val="Нижний колонтитул Знак"/>
    <w:basedOn w:val="a0"/>
    <w:link w:val="a9"/>
    <w:uiPriority w:val="99"/>
    <w:rsid w:val="00BF6539"/>
    <w:rPr>
      <w:rFonts w:ascii="Cambria" w:hAnsi="Cambria"/>
      <w:caps/>
    </w:rPr>
  </w:style>
  <w:style w:type="paragraph" w:styleId="ab">
    <w:name w:val="Salutation"/>
    <w:basedOn w:val="a"/>
    <w:next w:val="a"/>
    <w:link w:val="ac"/>
    <w:uiPriority w:val="12"/>
    <w:qFormat/>
    <w:rsid w:val="00BF6539"/>
  </w:style>
  <w:style w:type="character" w:customStyle="1" w:styleId="ac">
    <w:name w:val="Приветствие Знак"/>
    <w:basedOn w:val="a0"/>
    <w:link w:val="ab"/>
    <w:uiPriority w:val="12"/>
    <w:rsid w:val="00BF6539"/>
    <w:rPr>
      <w:rFonts w:ascii="Cambria" w:hAnsi="Cambria"/>
    </w:rPr>
  </w:style>
  <w:style w:type="paragraph" w:styleId="ad">
    <w:name w:val="Closing"/>
    <w:basedOn w:val="a"/>
    <w:next w:val="ae"/>
    <w:link w:val="af"/>
    <w:uiPriority w:val="13"/>
    <w:qFormat/>
    <w:rsid w:val="00AD22CE"/>
    <w:pPr>
      <w:spacing w:before="360"/>
      <w:contextualSpacing/>
    </w:pPr>
  </w:style>
  <w:style w:type="character" w:customStyle="1" w:styleId="af">
    <w:name w:val="Прощание Знак"/>
    <w:basedOn w:val="a0"/>
    <w:link w:val="ad"/>
    <w:uiPriority w:val="13"/>
    <w:rsid w:val="00AD22CE"/>
  </w:style>
  <w:style w:type="paragraph" w:styleId="ae">
    <w:name w:val="Signature"/>
    <w:basedOn w:val="a"/>
    <w:next w:val="a"/>
    <w:link w:val="af0"/>
    <w:uiPriority w:val="14"/>
    <w:qFormat/>
    <w:rsid w:val="00BF6539"/>
    <w:pPr>
      <w:spacing w:after="200" w:line="240" w:lineRule="auto"/>
    </w:pPr>
  </w:style>
  <w:style w:type="character" w:customStyle="1" w:styleId="af0">
    <w:name w:val="Подпись Знак"/>
    <w:basedOn w:val="a0"/>
    <w:link w:val="ae"/>
    <w:uiPriority w:val="14"/>
    <w:rsid w:val="00BF6539"/>
    <w:rPr>
      <w:rFonts w:ascii="Cambria" w:hAnsi="Cambria"/>
    </w:rPr>
  </w:style>
  <w:style w:type="paragraph" w:styleId="af1">
    <w:name w:val="Date"/>
    <w:basedOn w:val="a"/>
    <w:next w:val="a"/>
    <w:link w:val="af2"/>
    <w:uiPriority w:val="11"/>
    <w:qFormat/>
    <w:rsid w:val="00BF6539"/>
    <w:pPr>
      <w:spacing w:before="780" w:after="200"/>
    </w:pPr>
  </w:style>
  <w:style w:type="character" w:customStyle="1" w:styleId="af2">
    <w:name w:val="Дата Знак"/>
    <w:basedOn w:val="a0"/>
    <w:link w:val="af1"/>
    <w:uiPriority w:val="11"/>
    <w:rsid w:val="00BF6539"/>
    <w:rPr>
      <w:rFonts w:ascii="Cambria" w:hAnsi="Cambria"/>
    </w:rPr>
  </w:style>
  <w:style w:type="character" w:customStyle="1" w:styleId="80">
    <w:name w:val="Заголовок 8 Знак"/>
    <w:basedOn w:val="a0"/>
    <w:link w:val="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3">
    <w:name w:val="Title"/>
    <w:basedOn w:val="a"/>
    <w:next w:val="a"/>
    <w:link w:val="af4"/>
    <w:uiPriority w:val="10"/>
    <w:semiHidden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f4">
    <w:name w:val="Заголовок Знак"/>
    <w:basedOn w:val="a0"/>
    <w:link w:val="af3"/>
    <w:uiPriority w:val="10"/>
    <w:semiHidden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f5">
    <w:name w:val="Subtitle"/>
    <w:basedOn w:val="a"/>
    <w:next w:val="a"/>
    <w:link w:val="af6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af6">
    <w:name w:val="Подзаголовок Знак"/>
    <w:basedOn w:val="a0"/>
    <w:link w:val="af5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BF6539"/>
    <w:rPr>
      <w:rFonts w:asciiTheme="majorHAnsi" w:eastAsiaTheme="majorEastAsia" w:hAnsiTheme="majorHAnsi" w:cstheme="majorBidi"/>
      <w:color w:val="D0181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ladimirlashin/Library/Containers/com.microsoft.Word/Data/Library/Application%20Support/Microsoft/Office/16.0/DTS/ru-RU%7b4852BD55-E1E1-9740-AF23-A77DB08381E0%7d/%7bEDA8B7DF-BD2D-BE48-B25E-3F20E4ECBDE7%7dtf1639273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E5578A332D0824895F42A2F9C51CF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7E6527-D445-6E4F-89DC-B706412F5FCD}"/>
      </w:docPartPr>
      <w:docPartBody>
        <w:p w:rsidR="00000000" w:rsidRDefault="00545E55">
          <w:pPr>
            <w:pStyle w:val="7E5578A332D0824895F42A2F9C51CFA6"/>
          </w:pPr>
          <w:r w:rsidRPr="00E949DD">
            <w:t>ВИ</w:t>
          </w:r>
        </w:p>
      </w:docPartBody>
    </w:docPart>
    <w:docPart>
      <w:docPartPr>
        <w:name w:val="8AA16E485D0A4549BA0F62CCFD8BE2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8A3C27-098C-0F43-9C1A-852F1C507239}"/>
      </w:docPartPr>
      <w:docPartBody>
        <w:p w:rsidR="00000000" w:rsidRDefault="00545E55">
          <w:pPr>
            <w:pStyle w:val="8AA16E485D0A4549BA0F62CCFD8BE2C4"/>
          </w:pPr>
          <w:r w:rsidRPr="006658C4">
            <w:rPr>
              <w:lang w:bidi="ru-RU"/>
            </w:rPr>
            <w:t>Контактные данные</w:t>
          </w:r>
        </w:p>
      </w:docPartBody>
    </w:docPart>
    <w:docPart>
      <w:docPartPr>
        <w:name w:val="BA850D490FFFD54F86AA6F4F112341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CD034F-FB8C-6A41-AFE6-F7E71D643F37}"/>
      </w:docPartPr>
      <w:docPartBody>
        <w:p w:rsidR="00000000" w:rsidRDefault="00545E55">
          <w:pPr>
            <w:pStyle w:val="BA850D490FFFD54F86AA6F4F11234187"/>
          </w:pPr>
          <w:r w:rsidRPr="00BF6539">
            <w:rPr>
              <w:lang w:bidi="ru-RU"/>
            </w:rPr>
            <w:t>Адрес</w:t>
          </w:r>
        </w:p>
      </w:docPartBody>
    </w:docPart>
    <w:docPart>
      <w:docPartPr>
        <w:name w:val="F595B280C83DEE42BE45E79139B3E8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C06006-F1D7-F14B-BB79-68F4B5B9258E}"/>
      </w:docPartPr>
      <w:docPartBody>
        <w:p w:rsidR="00000000" w:rsidRDefault="00545E55">
          <w:pPr>
            <w:pStyle w:val="F595B280C83DEE42BE45E79139B3E891"/>
          </w:pPr>
          <w:r w:rsidRPr="00BF6539">
            <w:rPr>
              <w:lang w:bidi="ru-RU"/>
            </w:rPr>
            <w:t>Город, индекс</w:t>
          </w:r>
        </w:p>
      </w:docPartBody>
    </w:docPart>
    <w:docPart>
      <w:docPartPr>
        <w:name w:val="F736E35ECB75E54DB7F6D6CA089634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D39E42-44FB-8549-9F3A-73CB4DDCC850}"/>
      </w:docPartPr>
      <w:docPartBody>
        <w:p w:rsidR="00000000" w:rsidRDefault="00545E55">
          <w:pPr>
            <w:pStyle w:val="F736E35ECB75E54DB7F6D6CA089634ED"/>
          </w:pPr>
          <w:r w:rsidRPr="00BF6539">
            <w:rPr>
              <w:lang w:bidi="ru-RU"/>
            </w:rPr>
            <w:t>Электронный адрес</w:t>
          </w:r>
        </w:p>
      </w:docPartBody>
    </w:docPart>
    <w:docPart>
      <w:docPartPr>
        <w:name w:val="1D5CD9309C7D474EBB4D59DBA6D004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C1FA42-5F32-C248-A52F-2D3A5DDF2618}"/>
      </w:docPartPr>
      <w:docPartBody>
        <w:p w:rsidR="00000000" w:rsidRDefault="00545E55">
          <w:pPr>
            <w:pStyle w:val="1D5CD9309C7D474EBB4D59DBA6D00484"/>
          </w:pPr>
          <w:r w:rsidRPr="00BF6539">
            <w:rPr>
              <w:lang w:bidi="ru-RU"/>
            </w:rPr>
            <w:t>Телефон</w:t>
          </w:r>
        </w:p>
      </w:docPartBody>
    </w:docPart>
    <w:docPart>
      <w:docPartPr>
        <w:name w:val="D1C6861E19C24C449272FF552DF803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1DDC40-8F81-3F45-B2CB-FEA3FD376F66}"/>
      </w:docPartPr>
      <w:docPartBody>
        <w:p w:rsidR="00000000" w:rsidRDefault="00545E55">
          <w:pPr>
            <w:pStyle w:val="D1C6861E19C24C449272FF552DF803EF"/>
          </w:pPr>
          <w:r>
            <w:rPr>
              <w:lang w:bidi="ru-RU"/>
            </w:rPr>
            <w:t>Ваше имя</w:t>
          </w:r>
        </w:p>
      </w:docPartBody>
    </w:docPart>
    <w:docPart>
      <w:docPartPr>
        <w:name w:val="E18999A4F726CF44944ED0C02872B1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107278-E5D8-474B-BAA3-A7EC5C76901C}"/>
      </w:docPartPr>
      <w:docPartBody>
        <w:p w:rsidR="00000000" w:rsidRDefault="00545E55">
          <w:pPr>
            <w:pStyle w:val="E18999A4F726CF44944ED0C02872B1EA"/>
          </w:pPr>
          <w:r>
            <w:rPr>
              <w:lang w:bidi="ru-RU"/>
            </w:rPr>
            <w:t>Профессия или сфера деятельности</w:t>
          </w:r>
        </w:p>
      </w:docPartBody>
    </w:docPart>
    <w:docPart>
      <w:docPartPr>
        <w:name w:val="C736A5D45ECCBF4595E0B563E71741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61C977-3B5F-DE44-94DB-74D145B83134}"/>
      </w:docPartPr>
      <w:docPartBody>
        <w:p w:rsidR="00000000" w:rsidRDefault="00545E55">
          <w:pPr>
            <w:pStyle w:val="C736A5D45ECCBF4595E0B563E7174187"/>
          </w:pPr>
          <w:r>
            <w:rPr>
              <w:lang w:bidi="ru-RU"/>
            </w:rPr>
            <w:t>ССЫЛКА НА ДРУГИЕ ИНТЕРНЕТ-РЕСУРСЫ:</w:t>
          </w:r>
          <w:r w:rsidRPr="006658C4">
            <w:rPr>
              <w:lang w:bidi="ru-RU"/>
            </w:rPr>
            <w:t xml:space="preserve"> Образцы работ/веб-сайт/блог</w:t>
          </w:r>
        </w:p>
      </w:docPartBody>
    </w:docPart>
    <w:docPart>
      <w:docPartPr>
        <w:name w:val="7FA95D9676854C4AB0C6392E1960CE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FA7967-5336-AB49-9697-A4A8252C5B94}"/>
      </w:docPartPr>
      <w:docPartBody>
        <w:p w:rsidR="00000000" w:rsidRDefault="00545E55">
          <w:pPr>
            <w:pStyle w:val="7FA95D9676854C4AB0C6392E1960CE41"/>
          </w:pPr>
          <w:r>
            <w:rPr>
              <w:lang w:bidi="ru-RU"/>
            </w:rPr>
            <w:t>Имя получателя</w:t>
          </w:r>
        </w:p>
      </w:docPartBody>
    </w:docPart>
    <w:docPart>
      <w:docPartPr>
        <w:name w:val="866839DFC8079D4F9D002B8C69D259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10A6F9-4007-4442-90CC-4E21A2CCB651}"/>
      </w:docPartPr>
      <w:docPartBody>
        <w:p w:rsidR="00000000" w:rsidRDefault="00545E55">
          <w:pPr>
            <w:pStyle w:val="866839DFC8079D4F9D002B8C69D25901"/>
          </w:pPr>
          <w:r w:rsidRPr="006658C4">
            <w:rPr>
              <w:lang w:bidi="ru-RU"/>
            </w:rPr>
            <w:t>Должность</w:t>
          </w:r>
        </w:p>
      </w:docPartBody>
    </w:docPart>
    <w:docPart>
      <w:docPartPr>
        <w:name w:val="934BEC1CC50FF04CB1D84BAC8F4B25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EDBE27-7A09-B645-B577-02E67FB34A81}"/>
      </w:docPartPr>
      <w:docPartBody>
        <w:p w:rsidR="00000000" w:rsidRDefault="00545E55">
          <w:pPr>
            <w:pStyle w:val="934BEC1CC50FF04CB1D84BAC8F4B257F"/>
          </w:pPr>
          <w:r w:rsidRPr="006658C4">
            <w:rPr>
              <w:lang w:bidi="ru-RU"/>
            </w:rPr>
            <w:t>Организация</w:t>
          </w:r>
        </w:p>
      </w:docPartBody>
    </w:docPart>
    <w:docPart>
      <w:docPartPr>
        <w:name w:val="0F2E1CBB7FB0EA49AF352BBF575F6D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725461-75F3-B446-BB5E-27EF1C8250C0}"/>
      </w:docPartPr>
      <w:docPartBody>
        <w:p w:rsidR="00000000" w:rsidRDefault="00545E55">
          <w:pPr>
            <w:pStyle w:val="0F2E1CBB7FB0EA49AF352BBF575F6DEB"/>
          </w:pPr>
          <w:r w:rsidRPr="006658C4">
            <w:rPr>
              <w:lang w:bidi="ru-RU"/>
            </w:rPr>
            <w:t>Адрес</w:t>
          </w:r>
        </w:p>
      </w:docPartBody>
    </w:docPart>
    <w:docPart>
      <w:docPartPr>
        <w:name w:val="CBBA266BD6AF3E49BE2E3D31EC584D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072BBC-FFA7-F04E-AFCD-69297FFCE61C}"/>
      </w:docPartPr>
      <w:docPartBody>
        <w:p w:rsidR="00000000" w:rsidRDefault="00545E55">
          <w:pPr>
            <w:pStyle w:val="CBBA266BD6AF3E49BE2E3D31EC584D21"/>
          </w:pPr>
          <w:r w:rsidRPr="006658C4">
            <w:rPr>
              <w:lang w:bidi="ru-RU"/>
            </w:rPr>
            <w:t>Город, индекс</w:t>
          </w:r>
        </w:p>
      </w:docPartBody>
    </w:docPart>
    <w:docPart>
      <w:docPartPr>
        <w:name w:val="6B2383B0E3C506408F3C4E31AE6801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EF9BDF-1FF0-704C-8DB3-7B9285052854}"/>
      </w:docPartPr>
      <w:docPartBody>
        <w:p w:rsidR="00000000" w:rsidRDefault="00545E55">
          <w:pPr>
            <w:pStyle w:val="6B2383B0E3C506408F3C4E31AE680140"/>
          </w:pPr>
          <w:r w:rsidRPr="00BF6539">
            <w:rPr>
              <w:lang w:bidi="ru-RU"/>
            </w:rPr>
            <w:t>Дата</w:t>
          </w:r>
        </w:p>
      </w:docPartBody>
    </w:docPart>
    <w:docPart>
      <w:docPartPr>
        <w:name w:val="D1ABC34EDE2450418F3DCE95652D2E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5891CD-32DB-2E4C-B626-AA58B5C46DA6}"/>
      </w:docPartPr>
      <w:docPartBody>
        <w:p w:rsidR="00000000" w:rsidRDefault="00545E55">
          <w:pPr>
            <w:pStyle w:val="D1ABC34EDE2450418F3DCE95652D2E07"/>
          </w:pPr>
          <w:r w:rsidRPr="00BF6539">
            <w:rPr>
              <w:lang w:bidi="ru-RU"/>
            </w:rPr>
            <w:t>имя получателя</w:t>
          </w:r>
        </w:p>
      </w:docPartBody>
    </w:docPart>
    <w:docPart>
      <w:docPartPr>
        <w:name w:val="0D4461EB48DDAE47B5BDBF183EAF7A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417B43-255C-4E41-A47F-D8D4157B3038}"/>
      </w:docPartPr>
      <w:docPartBody>
        <w:p w:rsidR="00D74226" w:rsidRPr="00BF6539" w:rsidRDefault="00545E55" w:rsidP="00125AB1">
          <w:r w:rsidRPr="00BF6539">
            <w:rPr>
              <w:lang w:bidi="ru-RU"/>
            </w:rPr>
            <w:t>Чтобы ввести информацию, щелкните замещающий текст и начинайте писать.</w:t>
          </w:r>
        </w:p>
        <w:p w:rsidR="00D74226" w:rsidRPr="00BF6539" w:rsidRDefault="00545E55" w:rsidP="00125AB1">
          <w:r w:rsidRPr="00BF6539">
            <w:rPr>
              <w:lang w:bidi="ru-RU"/>
            </w:rPr>
            <w:t xml:space="preserve">В сопроводительном письме расскажите, как Ваши способности или опыт работы помогут </w:t>
          </w:r>
          <w:r w:rsidRPr="00BF6539">
            <w:rPr>
              <w:lang w:bidi="ru-RU"/>
            </w:rPr>
            <w:t>будущему работодателю решить проблему или улучшить результаты. Например, говоря, что Вы хорошо сотрудничаете с другими, расскажите, как Вы применяли навыки сотрудничества во время стажировки, и поясните, как это умение может пригодиться работодателю.</w:t>
          </w:r>
        </w:p>
        <w:p w:rsidR="00000000" w:rsidRDefault="00545E55">
          <w:pPr>
            <w:pStyle w:val="0D4461EB48DDAE47B5BDBF183EAF7A48"/>
          </w:pPr>
          <w:r w:rsidRPr="00BF6539">
            <w:rPr>
              <w:lang w:bidi="ru-RU"/>
            </w:rPr>
            <w:t>Главн</w:t>
          </w:r>
          <w:r w:rsidRPr="00BF6539">
            <w:rPr>
              <w:lang w:bidi="ru-RU"/>
            </w:rPr>
            <w:t>ое здесь — Ваша индивидуальность. Напишите такое сопроводительное письмо, которое правдиво отразит Вашу личность и покажет, что именно Вы можете дать компании.</w:t>
          </w:r>
        </w:p>
      </w:docPartBody>
    </w:docPart>
    <w:docPart>
      <w:docPartPr>
        <w:name w:val="8D02207723BF1747B103F8CCEF7299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A3FF4E-BF62-9B43-8520-3CC5666E992F}"/>
      </w:docPartPr>
      <w:docPartBody>
        <w:p w:rsidR="00000000" w:rsidRDefault="00545E55">
          <w:pPr>
            <w:pStyle w:val="8D02207723BF1747B103F8CCEF729983"/>
          </w:pPr>
          <w:r w:rsidRPr="00BF6539">
            <w:rPr>
              <w:lang w:bidi="ru-RU"/>
            </w:rPr>
            <w:t>С уважением</w:t>
          </w:r>
        </w:p>
      </w:docPartBody>
    </w:docPart>
    <w:docPart>
      <w:docPartPr>
        <w:name w:val="FB4FF38FC941A74DB0D8233A9839EF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E77039-657F-F249-8C70-BD7BEFACC8D0}"/>
      </w:docPartPr>
      <w:docPartBody>
        <w:p w:rsidR="00000000" w:rsidRDefault="00545E55">
          <w:pPr>
            <w:pStyle w:val="FB4FF38FC941A74DB0D8233A9839EFD4"/>
          </w:pPr>
          <w:r w:rsidRPr="00BF6539">
            <w:rPr>
              <w:lang w:bidi="ru-RU"/>
            </w:rPr>
            <w:t>Ваше имя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55"/>
    <w:rsid w:val="0054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E5578A332D0824895F42A2F9C51CFA6">
    <w:name w:val="7E5578A332D0824895F42A2F9C51CFA6"/>
  </w:style>
  <w:style w:type="paragraph" w:customStyle="1" w:styleId="8AA16E485D0A4549BA0F62CCFD8BE2C4">
    <w:name w:val="8AA16E485D0A4549BA0F62CCFD8BE2C4"/>
  </w:style>
  <w:style w:type="paragraph" w:customStyle="1" w:styleId="BA850D490FFFD54F86AA6F4F11234187">
    <w:name w:val="BA850D490FFFD54F86AA6F4F11234187"/>
  </w:style>
  <w:style w:type="paragraph" w:customStyle="1" w:styleId="F595B280C83DEE42BE45E79139B3E891">
    <w:name w:val="F595B280C83DEE42BE45E79139B3E891"/>
  </w:style>
  <w:style w:type="paragraph" w:customStyle="1" w:styleId="F736E35ECB75E54DB7F6D6CA089634ED">
    <w:name w:val="F736E35ECB75E54DB7F6D6CA089634ED"/>
  </w:style>
  <w:style w:type="paragraph" w:customStyle="1" w:styleId="1D5CD9309C7D474EBB4D59DBA6D00484">
    <w:name w:val="1D5CD9309C7D474EBB4D59DBA6D00484"/>
  </w:style>
  <w:style w:type="paragraph" w:customStyle="1" w:styleId="D1C6861E19C24C449272FF552DF803EF">
    <w:name w:val="D1C6861E19C24C449272FF552DF803EF"/>
  </w:style>
  <w:style w:type="paragraph" w:customStyle="1" w:styleId="E18999A4F726CF44944ED0C02872B1EA">
    <w:name w:val="E18999A4F726CF44944ED0C02872B1EA"/>
  </w:style>
  <w:style w:type="paragraph" w:customStyle="1" w:styleId="C736A5D45ECCBF4595E0B563E7174187">
    <w:name w:val="C736A5D45ECCBF4595E0B563E7174187"/>
  </w:style>
  <w:style w:type="paragraph" w:customStyle="1" w:styleId="7FA95D9676854C4AB0C6392E1960CE41">
    <w:name w:val="7FA95D9676854C4AB0C6392E1960CE41"/>
  </w:style>
  <w:style w:type="paragraph" w:customStyle="1" w:styleId="866839DFC8079D4F9D002B8C69D25901">
    <w:name w:val="866839DFC8079D4F9D002B8C69D25901"/>
  </w:style>
  <w:style w:type="paragraph" w:customStyle="1" w:styleId="934BEC1CC50FF04CB1D84BAC8F4B257F">
    <w:name w:val="934BEC1CC50FF04CB1D84BAC8F4B257F"/>
  </w:style>
  <w:style w:type="paragraph" w:customStyle="1" w:styleId="0F2E1CBB7FB0EA49AF352BBF575F6DEB">
    <w:name w:val="0F2E1CBB7FB0EA49AF352BBF575F6DEB"/>
  </w:style>
  <w:style w:type="paragraph" w:customStyle="1" w:styleId="CBBA266BD6AF3E49BE2E3D31EC584D21">
    <w:name w:val="CBBA266BD6AF3E49BE2E3D31EC584D21"/>
  </w:style>
  <w:style w:type="paragraph" w:customStyle="1" w:styleId="6B2383B0E3C506408F3C4E31AE680140">
    <w:name w:val="6B2383B0E3C506408F3C4E31AE680140"/>
  </w:style>
  <w:style w:type="paragraph" w:customStyle="1" w:styleId="D1ABC34EDE2450418F3DCE95652D2E07">
    <w:name w:val="D1ABC34EDE2450418F3DCE95652D2E07"/>
  </w:style>
  <w:style w:type="paragraph" w:customStyle="1" w:styleId="0D4461EB48DDAE47B5BDBF183EAF7A48">
    <w:name w:val="0D4461EB48DDAE47B5BDBF183EAF7A48"/>
  </w:style>
  <w:style w:type="paragraph" w:customStyle="1" w:styleId="8D02207723BF1747B103F8CCEF729983">
    <w:name w:val="8D02207723BF1747B103F8CCEF729983"/>
  </w:style>
  <w:style w:type="paragraph" w:customStyle="1" w:styleId="FB4FF38FC941A74DB0D8233A9839EFD4">
    <w:name w:val="FB4FF38FC941A74DB0D8233A9839EF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3FBCE-5749-7E4D-9DBD-07A07EB89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Безупречное сопроводительное письмо от MOO.dotx</Template>
  <TotalTime>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Лашин</dc:creator>
  <cp:keywords/>
  <dc:description/>
  <cp:lastModifiedBy>Владимир Лашин</cp:lastModifiedBy>
  <cp:revision>1</cp:revision>
  <dcterms:created xsi:type="dcterms:W3CDTF">2021-03-08T14:35:00Z</dcterms:created>
  <dcterms:modified xsi:type="dcterms:W3CDTF">2021-03-08T14:35:00Z</dcterms:modified>
</cp:coreProperties>
</file>